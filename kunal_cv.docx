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BD2FB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94CE04" w14:textId="27F265D6" w:rsidR="00692703" w:rsidRPr="00CF1A49" w:rsidRDefault="00396B68" w:rsidP="003074F0">
            <w:pPr>
              <w:pStyle w:val="Title"/>
            </w:pPr>
            <w:r w:rsidRPr="00396B68">
              <w:rPr>
                <w:b/>
                <w:bCs/>
                <w:color w:val="0D0D0D" w:themeColor="text1" w:themeTint="F2"/>
              </w:rPr>
              <w:t>KUNAL</w:t>
            </w:r>
            <w:r w:rsidR="00692703" w:rsidRPr="00CF1A49">
              <w:t xml:space="preserve"> </w:t>
            </w:r>
            <w:r w:rsidRPr="00396B68">
              <w:rPr>
                <w:rStyle w:val="IntenseEmphasis"/>
                <w:b w:val="0"/>
                <w:bCs/>
                <w:color w:val="595959" w:themeColor="text1" w:themeTint="A6"/>
              </w:rPr>
              <w:t>LAHERI</w:t>
            </w:r>
          </w:p>
          <w:p w14:paraId="2BB02B2C" w14:textId="23EA9119" w:rsidR="00692703" w:rsidRDefault="009B45C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491A637F3C646DDBEEE846E1536F97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074F0">
              <w:t>:</w:t>
            </w:r>
            <w:r w:rsidR="00692703" w:rsidRPr="00CF1A49">
              <w:t xml:space="preserve"> </w:t>
            </w:r>
            <w:hyperlink r:id="rId7" w:history="1">
              <w:r w:rsidR="00E444A8" w:rsidRPr="00EA20FB">
                <w:rPr>
                  <w:rStyle w:val="Hyperlink"/>
                </w:rPr>
                <w:t>kunallaheri115@gmail.com</w:t>
              </w:r>
            </w:hyperlink>
          </w:p>
          <w:p w14:paraId="207507E9" w14:textId="242E487F" w:rsidR="003074F0" w:rsidRPr="00CF1A49" w:rsidRDefault="003074F0" w:rsidP="00913946">
            <w:pPr>
              <w:pStyle w:val="ContactInfoEmphasis"/>
              <w:contextualSpacing w:val="0"/>
            </w:pPr>
            <w:r>
              <w:t>Phone Number: (+91)-</w:t>
            </w:r>
            <w:r w:rsidR="00E444A8">
              <w:t>9163909163</w:t>
            </w:r>
          </w:p>
        </w:tc>
      </w:tr>
      <w:tr w:rsidR="009571D8" w:rsidRPr="00CF1A49" w14:paraId="270B1F98" w14:textId="77777777" w:rsidTr="00692703">
        <w:tc>
          <w:tcPr>
            <w:tcW w:w="9360" w:type="dxa"/>
            <w:tcMar>
              <w:top w:w="432" w:type="dxa"/>
            </w:tcMar>
          </w:tcPr>
          <w:p w14:paraId="28DC508E" w14:textId="77777777" w:rsidR="001755A8" w:rsidRPr="00CF1A49" w:rsidRDefault="001755A8" w:rsidP="00913946">
            <w:pPr>
              <w:contextualSpacing w:val="0"/>
            </w:pPr>
          </w:p>
        </w:tc>
      </w:tr>
    </w:tbl>
    <w:p w14:paraId="70C7D30C" w14:textId="25A623C9" w:rsidR="004E01EB" w:rsidRPr="00B14653" w:rsidRDefault="00B14653" w:rsidP="004E01EB">
      <w:pPr>
        <w:pStyle w:val="Heading1"/>
        <w:rPr>
          <w:u w:val="single"/>
        </w:rPr>
      </w:pPr>
      <w:r>
        <w:rPr>
          <w:u w:val="single"/>
        </w:rPr>
        <w:t>academics</w:t>
      </w:r>
    </w:p>
    <w:p w14:paraId="3ECF2BDF" w14:textId="77777777" w:rsidR="007D68F9" w:rsidRPr="00CF1A49" w:rsidRDefault="007D68F9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F4EF913" w14:textId="77777777" w:rsidTr="00D66A52">
        <w:tc>
          <w:tcPr>
            <w:tcW w:w="9355" w:type="dxa"/>
          </w:tcPr>
          <w:p w14:paraId="3CF8627B" w14:textId="2E6A7730" w:rsidR="001D0BF1" w:rsidRPr="00CF1A49" w:rsidRDefault="00FB76B4" w:rsidP="001D0BF1">
            <w:pPr>
              <w:pStyle w:val="Heading3"/>
              <w:contextualSpacing w:val="0"/>
              <w:outlineLvl w:val="2"/>
            </w:pPr>
            <w:r>
              <w:t>wbcse</w:t>
            </w:r>
          </w:p>
          <w:p w14:paraId="1FE6CA8C" w14:textId="286AC4EB" w:rsidR="001D0BF1" w:rsidRPr="008A26AD" w:rsidRDefault="003074F0" w:rsidP="001D0BF1">
            <w:pPr>
              <w:pStyle w:val="Heading2"/>
              <w:contextualSpacing w:val="0"/>
              <w:outlineLvl w:val="1"/>
              <w:rPr>
                <w:bCs/>
                <w:color w:val="595959" w:themeColor="text1" w:themeTint="A6"/>
              </w:rPr>
            </w:pPr>
            <w:r>
              <w:t>10</w:t>
            </w:r>
            <w:r w:rsidRPr="003074F0">
              <w:rPr>
                <w:vertAlign w:val="superscript"/>
              </w:rPr>
              <w:t>th</w:t>
            </w:r>
            <w:r w:rsidR="001D0BF1" w:rsidRPr="00CF1A49">
              <w:t xml:space="preserve">, </w:t>
            </w:r>
            <w:r w:rsidR="00FB76B4" w:rsidRPr="00FB76B4">
              <w:rPr>
                <w:color w:val="595959" w:themeColor="text1" w:themeTint="A6"/>
              </w:rPr>
              <w:t>champdani arya vidyapith</w:t>
            </w:r>
            <w:r w:rsidR="008A26AD">
              <w:rPr>
                <w:color w:val="595959" w:themeColor="text1" w:themeTint="A6"/>
              </w:rPr>
              <w:t>.</w:t>
            </w:r>
          </w:p>
          <w:p w14:paraId="73F529BC" w14:textId="1DB60398" w:rsidR="001E3120" w:rsidRPr="00FB76B4" w:rsidRDefault="00FB76B4" w:rsidP="001D0BF1">
            <w:pPr>
              <w:contextualSpacing w:val="0"/>
              <w:rPr>
                <w:color w:val="0D0D0D" w:themeColor="text1" w:themeTint="F2"/>
                <w:u w:val="single"/>
              </w:rPr>
            </w:pPr>
            <w:r>
              <w:t>Percentage</w:t>
            </w:r>
            <w:r w:rsidR="003074F0">
              <w:t xml:space="preserve"> – </w:t>
            </w:r>
            <w:r>
              <w:rPr>
                <w:b/>
                <w:color w:val="0D0D0D" w:themeColor="text1" w:themeTint="F2"/>
                <w:u w:val="single"/>
              </w:rPr>
              <w:t>69%</w:t>
            </w:r>
          </w:p>
        </w:tc>
      </w:tr>
      <w:tr w:rsidR="00F61DF9" w:rsidRPr="00CF1A49" w14:paraId="7A3E0F55" w14:textId="77777777" w:rsidTr="00F61DF9">
        <w:tc>
          <w:tcPr>
            <w:tcW w:w="9355" w:type="dxa"/>
            <w:tcMar>
              <w:top w:w="216" w:type="dxa"/>
            </w:tcMar>
          </w:tcPr>
          <w:p w14:paraId="33B61768" w14:textId="0BBCA949" w:rsidR="00F61DF9" w:rsidRPr="00CF1A49" w:rsidRDefault="00FB76B4" w:rsidP="00F61DF9">
            <w:pPr>
              <w:pStyle w:val="Heading3"/>
              <w:contextualSpacing w:val="0"/>
              <w:outlineLvl w:val="2"/>
            </w:pPr>
            <w:r>
              <w:t>wbchse</w:t>
            </w:r>
          </w:p>
          <w:p w14:paraId="6BACD1E3" w14:textId="2435C816" w:rsidR="00F61DF9" w:rsidRPr="008A26AD" w:rsidRDefault="003074F0" w:rsidP="00F61DF9">
            <w:pPr>
              <w:pStyle w:val="Heading2"/>
              <w:contextualSpacing w:val="0"/>
              <w:outlineLvl w:val="1"/>
              <w:rPr>
                <w:bCs/>
                <w:color w:val="595959" w:themeColor="text1" w:themeTint="A6"/>
              </w:rPr>
            </w:pPr>
            <w:r>
              <w:t>12</w:t>
            </w:r>
            <w:r w:rsidRPr="003074F0">
              <w:rPr>
                <w:vertAlign w:val="superscript"/>
              </w:rPr>
              <w:t>TH</w:t>
            </w:r>
            <w:r w:rsidR="00F61DF9" w:rsidRPr="00CF1A49">
              <w:t xml:space="preserve">, </w:t>
            </w:r>
            <w:r w:rsidR="00FB76B4">
              <w:rPr>
                <w:bCs/>
                <w:color w:val="595959" w:themeColor="text1" w:themeTint="A6"/>
              </w:rPr>
              <w:t>rishra vidyapith</w:t>
            </w:r>
            <w:r w:rsidR="008A26AD">
              <w:rPr>
                <w:bCs/>
                <w:color w:val="595959" w:themeColor="text1" w:themeTint="A6"/>
              </w:rPr>
              <w:t>.</w:t>
            </w:r>
          </w:p>
          <w:p w14:paraId="5FFCDAE3" w14:textId="781A066F" w:rsidR="00F61DF9" w:rsidRPr="007D68F9" w:rsidRDefault="003074F0" w:rsidP="00F61DF9">
            <w:r>
              <w:t xml:space="preserve">Percentage – </w:t>
            </w:r>
            <w:r w:rsidR="00FB76B4">
              <w:rPr>
                <w:b/>
                <w:color w:val="0D0D0D" w:themeColor="text1" w:themeTint="F2"/>
                <w:u w:val="single"/>
              </w:rPr>
              <w:t>7</w:t>
            </w:r>
            <w:r w:rsidR="00FB76B4">
              <w:rPr>
                <w:b/>
                <w:bCs/>
                <w:color w:val="0D0D0D" w:themeColor="text1" w:themeTint="F2"/>
                <w:u w:val="single"/>
              </w:rPr>
              <w:t>1</w:t>
            </w:r>
            <w:r w:rsidRPr="007D68F9">
              <w:rPr>
                <w:b/>
                <w:bCs/>
                <w:color w:val="0D0D0D" w:themeColor="text1" w:themeTint="F2"/>
                <w:u w:val="single"/>
              </w:rPr>
              <w:t>.</w:t>
            </w:r>
            <w:r w:rsidR="00FB76B4">
              <w:rPr>
                <w:b/>
                <w:bCs/>
                <w:color w:val="0D0D0D" w:themeColor="text1" w:themeTint="F2"/>
                <w:u w:val="single"/>
              </w:rPr>
              <w:t>6</w:t>
            </w:r>
            <w:r w:rsidR="00C34C8E">
              <w:rPr>
                <w:b/>
                <w:bCs/>
                <w:color w:val="0D0D0D" w:themeColor="text1" w:themeTint="F2"/>
                <w:u w:val="single"/>
              </w:rPr>
              <w:t>%</w:t>
            </w:r>
          </w:p>
          <w:p w14:paraId="4EB3CC69" w14:textId="2C31BEB2" w:rsidR="007D68F9" w:rsidRPr="007D68F9" w:rsidRDefault="007D68F9" w:rsidP="00F61DF9">
            <w:pPr>
              <w:rPr>
                <w:b/>
                <w:bCs/>
              </w:rPr>
            </w:pPr>
          </w:p>
          <w:p w14:paraId="23D3AC3F" w14:textId="77A3A15A" w:rsidR="003074F0" w:rsidRPr="008A26AD" w:rsidRDefault="003074F0" w:rsidP="00F61DF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1D824C" w:themeColor="accent1"/>
                <w:sz w:val="26"/>
                <w:szCs w:val="26"/>
              </w:rPr>
              <w:t>B.E</w:t>
            </w:r>
            <w:r>
              <w:rPr>
                <w:color w:val="1D824C" w:themeColor="accent1"/>
                <w:sz w:val="26"/>
                <w:szCs w:val="26"/>
              </w:rPr>
              <w:t xml:space="preserve"> </w:t>
            </w:r>
            <w:r w:rsidRPr="003074F0">
              <w:rPr>
                <w:b/>
                <w:bCs/>
                <w:color w:val="156138" w:themeColor="accent1" w:themeShade="BF"/>
                <w:sz w:val="26"/>
                <w:szCs w:val="26"/>
              </w:rPr>
              <w:t>(I</w:t>
            </w:r>
            <w:r w:rsidR="00C34C8E">
              <w:rPr>
                <w:b/>
                <w:bCs/>
                <w:color w:val="156138" w:themeColor="accent1" w:themeShade="BF"/>
                <w:sz w:val="26"/>
                <w:szCs w:val="26"/>
              </w:rPr>
              <w:t>nformation Technology</w:t>
            </w:r>
            <w:r w:rsidRPr="003074F0">
              <w:rPr>
                <w:b/>
                <w:bCs/>
                <w:color w:val="156138" w:themeColor="accent1" w:themeShade="BF"/>
                <w:sz w:val="26"/>
                <w:szCs w:val="26"/>
              </w:rPr>
              <w:t>)</w:t>
            </w:r>
            <w:r>
              <w:rPr>
                <w:b/>
                <w:bCs/>
                <w:color w:val="156138" w:themeColor="accent1" w:themeShade="BF"/>
                <w:sz w:val="26"/>
                <w:szCs w:val="26"/>
              </w:rPr>
              <w:t>,</w:t>
            </w:r>
            <w:r>
              <w:rPr>
                <w:color w:val="156138" w:themeColor="accent1" w:themeShade="BF"/>
                <w:sz w:val="26"/>
                <w:szCs w:val="26"/>
              </w:rPr>
              <w:t xml:space="preserve"> </w:t>
            </w:r>
            <w:r w:rsidR="008A26AD">
              <w:rPr>
                <w:b/>
                <w:sz w:val="26"/>
                <w:szCs w:val="26"/>
              </w:rPr>
              <w:t>JADAVPUR UNIVERSITY, KOLKATA.</w:t>
            </w:r>
          </w:p>
          <w:p w14:paraId="0A83B832" w14:textId="1366DA0C" w:rsidR="00C040F2" w:rsidRPr="007D68F9" w:rsidRDefault="00C040F2" w:rsidP="00F61DF9">
            <w:pPr>
              <w:rPr>
                <w:bCs/>
              </w:rPr>
            </w:pPr>
            <w:r>
              <w:t xml:space="preserve">SGPA – </w:t>
            </w:r>
            <w:r w:rsidRPr="007D68F9">
              <w:rPr>
                <w:b/>
                <w:color w:val="0D0D0D" w:themeColor="text1" w:themeTint="F2"/>
                <w:u w:val="single"/>
              </w:rPr>
              <w:t>7.</w:t>
            </w:r>
            <w:r w:rsidR="00FB76B4">
              <w:rPr>
                <w:b/>
                <w:color w:val="0D0D0D" w:themeColor="text1" w:themeTint="F2"/>
                <w:u w:val="single"/>
              </w:rPr>
              <w:t>0</w:t>
            </w:r>
          </w:p>
        </w:tc>
      </w:tr>
    </w:tbl>
    <w:p w14:paraId="13842847" w14:textId="746D0508" w:rsidR="00553610" w:rsidRPr="00B14653" w:rsidRDefault="00B14653" w:rsidP="00486277">
      <w:pPr>
        <w:pStyle w:val="Heading1"/>
        <w:rPr>
          <w:u w:val="single"/>
        </w:rPr>
      </w:pPr>
      <w:r>
        <w:rPr>
          <w:u w:val="single"/>
        </w:rPr>
        <w:t>skills</w:t>
      </w:r>
    </w:p>
    <w:p w14:paraId="3276089E" w14:textId="77777777" w:rsidR="007D68F9" w:rsidRPr="00CF1A49" w:rsidRDefault="007D68F9" w:rsidP="00486277">
      <w:pPr>
        <w:pStyle w:val="Heading1"/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85C4B02" w14:textId="77777777" w:rsidTr="00CF1A49">
        <w:tc>
          <w:tcPr>
            <w:tcW w:w="4675" w:type="dxa"/>
          </w:tcPr>
          <w:p w14:paraId="4D55F3BD" w14:textId="120374C2" w:rsidR="001E3120" w:rsidRPr="006E1507" w:rsidRDefault="00BB144C" w:rsidP="006E1507">
            <w:pPr>
              <w:pStyle w:val="ListBullet"/>
              <w:contextualSpacing w:val="0"/>
            </w:pPr>
            <w:r>
              <w:t xml:space="preserve"> </w:t>
            </w:r>
            <w:r>
              <w:rPr>
                <w:b/>
                <w:bCs/>
                <w:color w:val="0D0D0D" w:themeColor="text1" w:themeTint="F2"/>
              </w:rPr>
              <w:t>PROGRAMMING LANGUAGES -</w:t>
            </w:r>
          </w:p>
          <w:p w14:paraId="257D46C2" w14:textId="0E4B599E" w:rsidR="001F4E6D" w:rsidRPr="00553610" w:rsidRDefault="00553610" w:rsidP="00553610">
            <w:pPr>
              <w:pStyle w:val="ListBullet"/>
              <w:numPr>
                <w:ilvl w:val="0"/>
                <w:numId w:val="20"/>
              </w:numPr>
              <w:contextualSpacing w:val="0"/>
              <w:rPr>
                <w:b/>
                <w:bCs/>
                <w:color w:val="0D0D0D" w:themeColor="text1" w:themeTint="F2"/>
              </w:rPr>
            </w:pPr>
            <w:r>
              <w:t>C</w:t>
            </w:r>
          </w:p>
          <w:p w14:paraId="7BB9BF76" w14:textId="6A3ECBB3" w:rsidR="00553610" w:rsidRPr="00FB76B4" w:rsidRDefault="00553610" w:rsidP="00553610">
            <w:pPr>
              <w:pStyle w:val="ListBullet"/>
              <w:numPr>
                <w:ilvl w:val="0"/>
                <w:numId w:val="20"/>
              </w:numPr>
              <w:contextualSpacing w:val="0"/>
              <w:rPr>
                <w:b/>
                <w:bCs/>
                <w:color w:val="0D0D0D" w:themeColor="text1" w:themeTint="F2"/>
              </w:rPr>
            </w:pPr>
            <w:r>
              <w:t>C++</w:t>
            </w:r>
          </w:p>
          <w:p w14:paraId="557083E4" w14:textId="1764D653" w:rsidR="00FB76B4" w:rsidRPr="00AA4409" w:rsidRDefault="00FB76B4" w:rsidP="00AA4409">
            <w:pPr>
              <w:pStyle w:val="ListBullet"/>
              <w:numPr>
                <w:ilvl w:val="0"/>
                <w:numId w:val="20"/>
              </w:numPr>
              <w:contextualSpacing w:val="0"/>
              <w:rPr>
                <w:b/>
                <w:bCs/>
                <w:color w:val="0D0D0D" w:themeColor="text1" w:themeTint="F2"/>
              </w:rPr>
            </w:pPr>
            <w:r w:rsidRPr="00934797">
              <w:t>Python</w:t>
            </w:r>
            <w:bookmarkStart w:id="0" w:name="_GoBack"/>
            <w:bookmarkEnd w:id="0"/>
          </w:p>
          <w:p w14:paraId="022A5FC4" w14:textId="77777777" w:rsidR="007D68F9" w:rsidRPr="00BB144C" w:rsidRDefault="007D68F9" w:rsidP="007D68F9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0D0D0D" w:themeColor="text1" w:themeTint="F2"/>
              </w:rPr>
            </w:pPr>
          </w:p>
          <w:p w14:paraId="6B0CDAC4" w14:textId="7128D12E" w:rsidR="00BB144C" w:rsidRPr="00BB144C" w:rsidRDefault="00BB144C" w:rsidP="006E1507">
            <w:pPr>
              <w:pStyle w:val="ListBullet"/>
              <w:contextualSpacing w:val="0"/>
            </w:pPr>
            <w:r>
              <w:rPr>
                <w:b/>
                <w:bCs/>
                <w:color w:val="0D0D0D" w:themeColor="text1" w:themeTint="F2"/>
              </w:rPr>
              <w:t>SUBJECTS –</w:t>
            </w:r>
          </w:p>
          <w:p w14:paraId="145CEC8C" w14:textId="479774D1" w:rsidR="00BB144C" w:rsidRPr="00BB144C" w:rsidRDefault="00BB144C" w:rsidP="00BB144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Data Structures</w:t>
            </w:r>
            <w:r w:rsidR="00553610">
              <w:t xml:space="preserve"> &amp; Algorithms</w:t>
            </w:r>
          </w:p>
          <w:p w14:paraId="732986CF" w14:textId="429652A0" w:rsidR="00BB144C" w:rsidRDefault="00BB144C" w:rsidP="00BB144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O</w:t>
            </w:r>
            <w:r w:rsidR="00553610">
              <w:t>OPs</w:t>
            </w:r>
          </w:p>
          <w:p w14:paraId="5C7EB28F" w14:textId="77777777" w:rsidR="00BB144C" w:rsidRDefault="00BB144C" w:rsidP="00BB144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DBMS</w:t>
            </w:r>
          </w:p>
          <w:p w14:paraId="1267C503" w14:textId="193A0BB5" w:rsidR="00664D56" w:rsidRDefault="00BB144C" w:rsidP="00F331AB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Operating System</w:t>
            </w:r>
          </w:p>
          <w:p w14:paraId="1609F44D" w14:textId="77777777" w:rsidR="007D68F9" w:rsidRDefault="007D68F9" w:rsidP="007D68F9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50DF903D" w14:textId="5F157C3A" w:rsidR="00553610" w:rsidRPr="00BB144C" w:rsidRDefault="00FB76B4" w:rsidP="00553610">
            <w:pPr>
              <w:pStyle w:val="ListBullet"/>
              <w:contextualSpacing w:val="0"/>
            </w:pPr>
            <w:r>
              <w:rPr>
                <w:b/>
                <w:bCs/>
                <w:color w:val="0D0D0D" w:themeColor="text1" w:themeTint="F2"/>
              </w:rPr>
              <w:t>PROJECTS</w:t>
            </w:r>
            <w:r w:rsidR="00553610">
              <w:rPr>
                <w:b/>
                <w:bCs/>
                <w:color w:val="0D0D0D" w:themeColor="text1" w:themeTint="F2"/>
              </w:rPr>
              <w:t xml:space="preserve"> –</w:t>
            </w:r>
          </w:p>
          <w:p w14:paraId="75746FD3" w14:textId="1D2331EB" w:rsidR="00553610" w:rsidRPr="006E1507" w:rsidRDefault="00FB76B4" w:rsidP="00FB76B4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 xml:space="preserve">Voice System Assistant like </w:t>
            </w:r>
            <w:r w:rsidRPr="00FB76B4">
              <w:rPr>
                <w:b/>
                <w:bCs/>
                <w:u w:val="single"/>
              </w:rPr>
              <w:t>ALEXA</w:t>
            </w:r>
            <w:r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14:paraId="2C970309" w14:textId="3EBA984E" w:rsidR="001E3120" w:rsidRPr="006E1507" w:rsidRDefault="001E3120" w:rsidP="00BB144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39841BA5" w14:textId="75880545" w:rsidR="00664D56" w:rsidRPr="00FB76B4" w:rsidRDefault="00664D56" w:rsidP="00FB76B4">
      <w:pPr>
        <w:pStyle w:val="Heading1"/>
        <w:rPr>
          <w:u w:val="single"/>
        </w:rPr>
      </w:pPr>
    </w:p>
    <w:sectPr w:rsidR="00664D56" w:rsidRPr="00FB76B4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B3E4D" w14:textId="77777777" w:rsidR="009B45CD" w:rsidRDefault="009B45CD" w:rsidP="0068194B">
      <w:r>
        <w:separator/>
      </w:r>
    </w:p>
    <w:p w14:paraId="5F71F7D2" w14:textId="77777777" w:rsidR="009B45CD" w:rsidRDefault="009B45CD"/>
    <w:p w14:paraId="323D2A34" w14:textId="77777777" w:rsidR="009B45CD" w:rsidRDefault="009B45CD"/>
  </w:endnote>
  <w:endnote w:type="continuationSeparator" w:id="0">
    <w:p w14:paraId="6DCCB65C" w14:textId="77777777" w:rsidR="009B45CD" w:rsidRDefault="009B45CD" w:rsidP="0068194B">
      <w:r>
        <w:continuationSeparator/>
      </w:r>
    </w:p>
    <w:p w14:paraId="617CD3FE" w14:textId="77777777" w:rsidR="009B45CD" w:rsidRDefault="009B45CD"/>
    <w:p w14:paraId="0CDD98C2" w14:textId="77777777" w:rsidR="009B45CD" w:rsidRDefault="009B45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E49B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5A811" w14:textId="77777777" w:rsidR="009B45CD" w:rsidRDefault="009B45CD" w:rsidP="0068194B">
      <w:r>
        <w:separator/>
      </w:r>
    </w:p>
    <w:p w14:paraId="6F9D43D4" w14:textId="77777777" w:rsidR="009B45CD" w:rsidRDefault="009B45CD"/>
    <w:p w14:paraId="7F4009EF" w14:textId="77777777" w:rsidR="009B45CD" w:rsidRDefault="009B45CD"/>
  </w:footnote>
  <w:footnote w:type="continuationSeparator" w:id="0">
    <w:p w14:paraId="1EADFF78" w14:textId="77777777" w:rsidR="009B45CD" w:rsidRDefault="009B45CD" w:rsidP="0068194B">
      <w:r>
        <w:continuationSeparator/>
      </w:r>
    </w:p>
    <w:p w14:paraId="142E60FC" w14:textId="77777777" w:rsidR="009B45CD" w:rsidRDefault="009B45CD"/>
    <w:p w14:paraId="524B5479" w14:textId="77777777" w:rsidR="009B45CD" w:rsidRDefault="009B45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2B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EBCC8C" wp14:editId="6C12D7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41EB2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97A82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71132A"/>
    <w:multiLevelType w:val="hybridMultilevel"/>
    <w:tmpl w:val="DE7CE6AA"/>
    <w:lvl w:ilvl="0" w:tplc="2B385D5C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7D5C10"/>
    <w:multiLevelType w:val="hybridMultilevel"/>
    <w:tmpl w:val="3AE83BB8"/>
    <w:lvl w:ilvl="0" w:tplc="2B385D5C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25F735BF"/>
    <w:multiLevelType w:val="hybridMultilevel"/>
    <w:tmpl w:val="5A6A2E5A"/>
    <w:lvl w:ilvl="0" w:tplc="2B385D5C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 w15:restartNumberingAfterBreak="0">
    <w:nsid w:val="2EFD6BE4"/>
    <w:multiLevelType w:val="hybridMultilevel"/>
    <w:tmpl w:val="A210ED82"/>
    <w:lvl w:ilvl="0" w:tplc="2B385D5C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BF7BF9"/>
    <w:multiLevelType w:val="hybridMultilevel"/>
    <w:tmpl w:val="A79A2ED0"/>
    <w:lvl w:ilvl="0" w:tplc="2B385D5C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0E4CF2"/>
    <w:multiLevelType w:val="hybridMultilevel"/>
    <w:tmpl w:val="6250070E"/>
    <w:lvl w:ilvl="0" w:tplc="2B385D5C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9" w15:restartNumberingAfterBreak="0">
    <w:nsid w:val="62C911D1"/>
    <w:multiLevelType w:val="hybridMultilevel"/>
    <w:tmpl w:val="5232B9F4"/>
    <w:lvl w:ilvl="0" w:tplc="2B385D5C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0" w15:restartNumberingAfterBreak="0">
    <w:nsid w:val="7B566336"/>
    <w:multiLevelType w:val="hybridMultilevel"/>
    <w:tmpl w:val="B09E14D0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90302"/>
    <w:multiLevelType w:val="hybridMultilevel"/>
    <w:tmpl w:val="340C3452"/>
    <w:lvl w:ilvl="0" w:tplc="2B385D5C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2"/>
  </w:num>
  <w:num w:numId="16">
    <w:abstractNumId w:val="13"/>
  </w:num>
  <w:num w:numId="17">
    <w:abstractNumId w:val="18"/>
  </w:num>
  <w:num w:numId="18">
    <w:abstractNumId w:val="21"/>
  </w:num>
  <w:num w:numId="19">
    <w:abstractNumId w:val="16"/>
  </w:num>
  <w:num w:numId="20">
    <w:abstractNumId w:val="14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F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673A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074F0"/>
    <w:rsid w:val="00316DFF"/>
    <w:rsid w:val="00325B57"/>
    <w:rsid w:val="00336056"/>
    <w:rsid w:val="003544E1"/>
    <w:rsid w:val="00366398"/>
    <w:rsid w:val="00396B68"/>
    <w:rsid w:val="003A0632"/>
    <w:rsid w:val="003A30E5"/>
    <w:rsid w:val="003A6ADF"/>
    <w:rsid w:val="003B5928"/>
    <w:rsid w:val="003D380F"/>
    <w:rsid w:val="003E160D"/>
    <w:rsid w:val="003F1D5F"/>
    <w:rsid w:val="003F574A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2638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361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D56"/>
    <w:rsid w:val="0068194B"/>
    <w:rsid w:val="00692703"/>
    <w:rsid w:val="006A1962"/>
    <w:rsid w:val="006B5D48"/>
    <w:rsid w:val="006B7D7B"/>
    <w:rsid w:val="006C1A5E"/>
    <w:rsid w:val="006D4076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68F9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26AD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797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45C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4409"/>
    <w:rsid w:val="00AB32F8"/>
    <w:rsid w:val="00AB610B"/>
    <w:rsid w:val="00AD360E"/>
    <w:rsid w:val="00AD40FB"/>
    <w:rsid w:val="00AD782D"/>
    <w:rsid w:val="00AE7650"/>
    <w:rsid w:val="00B10EBE"/>
    <w:rsid w:val="00B14653"/>
    <w:rsid w:val="00B236F1"/>
    <w:rsid w:val="00B50F99"/>
    <w:rsid w:val="00B51D1B"/>
    <w:rsid w:val="00B540F4"/>
    <w:rsid w:val="00B60FD0"/>
    <w:rsid w:val="00B622DF"/>
    <w:rsid w:val="00B6332A"/>
    <w:rsid w:val="00B77BE2"/>
    <w:rsid w:val="00B81760"/>
    <w:rsid w:val="00B8494C"/>
    <w:rsid w:val="00BA1546"/>
    <w:rsid w:val="00BB144C"/>
    <w:rsid w:val="00BB4E51"/>
    <w:rsid w:val="00BD431F"/>
    <w:rsid w:val="00BE423E"/>
    <w:rsid w:val="00BF61AC"/>
    <w:rsid w:val="00C040F2"/>
    <w:rsid w:val="00C34C8E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44A8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1AB"/>
    <w:rsid w:val="00F476C4"/>
    <w:rsid w:val="00F61DF9"/>
    <w:rsid w:val="00F81960"/>
    <w:rsid w:val="00F8769D"/>
    <w:rsid w:val="00F9350C"/>
    <w:rsid w:val="00F94EB5"/>
    <w:rsid w:val="00F9624D"/>
    <w:rsid w:val="00F97117"/>
    <w:rsid w:val="00FB31C1"/>
    <w:rsid w:val="00FB58F2"/>
    <w:rsid w:val="00FB76B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3080"/>
  <w15:chartTrackingRefBased/>
  <w15:docId w15:val="{D7D11E35-8853-4302-8464-8FD3E6CB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07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unallaheri1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%20M%20HAYA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91A637F3C646DDBEEE846E1536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3272D-0E89-4025-A80A-9F396D2EF2A9}"/>
      </w:docPartPr>
      <w:docPartBody>
        <w:p w:rsidR="008F01D2" w:rsidRDefault="003F20EF">
          <w:pPr>
            <w:pStyle w:val="D491A637F3C646DDBEEE846E1536F97A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EF"/>
    <w:rsid w:val="00205546"/>
    <w:rsid w:val="002E4930"/>
    <w:rsid w:val="0039499E"/>
    <w:rsid w:val="003F20EF"/>
    <w:rsid w:val="005C076F"/>
    <w:rsid w:val="008F01D2"/>
    <w:rsid w:val="00E77F36"/>
    <w:rsid w:val="00E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B4A7273EE4403BB733BAEFCC5A6E4">
    <w:name w:val="6EEB4A7273EE4403BB733BAEFCC5A6E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A470F7CF9E944638E5BBFDF4689AC78">
    <w:name w:val="CA470F7CF9E944638E5BBFDF4689AC78"/>
  </w:style>
  <w:style w:type="paragraph" w:customStyle="1" w:styleId="9FDDA722034A4B0F9C7DB947DD628273">
    <w:name w:val="9FDDA722034A4B0F9C7DB947DD628273"/>
  </w:style>
  <w:style w:type="paragraph" w:customStyle="1" w:styleId="BDC8341B0B34476B9CB558A659A6EC58">
    <w:name w:val="BDC8341B0B34476B9CB558A659A6EC58"/>
  </w:style>
  <w:style w:type="paragraph" w:customStyle="1" w:styleId="D8AE2CCE06784BF587AAAAECFD1949D0">
    <w:name w:val="D8AE2CCE06784BF587AAAAECFD1949D0"/>
  </w:style>
  <w:style w:type="paragraph" w:customStyle="1" w:styleId="D491A637F3C646DDBEEE846E1536F97A">
    <w:name w:val="D491A637F3C646DDBEEE846E1536F97A"/>
  </w:style>
  <w:style w:type="paragraph" w:customStyle="1" w:styleId="20367D49A63844649EDD3B23AA6ECF8D">
    <w:name w:val="20367D49A63844649EDD3B23AA6ECF8D"/>
  </w:style>
  <w:style w:type="paragraph" w:customStyle="1" w:styleId="3736DEA1E0B04F5BB6696939BAF36F0E">
    <w:name w:val="3736DEA1E0B04F5BB6696939BAF36F0E"/>
  </w:style>
  <w:style w:type="paragraph" w:customStyle="1" w:styleId="4CC9CA89B3D14FC6B10A1663E1AC165F">
    <w:name w:val="4CC9CA89B3D14FC6B10A1663E1AC165F"/>
  </w:style>
  <w:style w:type="paragraph" w:customStyle="1" w:styleId="B174F475F37745BD8759A34E6867520F">
    <w:name w:val="B174F475F37745BD8759A34E6867520F"/>
  </w:style>
  <w:style w:type="paragraph" w:customStyle="1" w:styleId="7A3D78633B21457DB62117D19AF7D2D3">
    <w:name w:val="7A3D78633B21457DB62117D19AF7D2D3"/>
  </w:style>
  <w:style w:type="paragraph" w:customStyle="1" w:styleId="ABFAD5C150E64CC6BE850A24B8A50B12">
    <w:name w:val="ABFAD5C150E64CC6BE850A24B8A50B12"/>
  </w:style>
  <w:style w:type="paragraph" w:customStyle="1" w:styleId="0DFB31353A1D45958A13BFD82EBA9CA2">
    <w:name w:val="0DFB31353A1D45958A13BFD82EBA9CA2"/>
  </w:style>
  <w:style w:type="paragraph" w:customStyle="1" w:styleId="8A4CA997E4644472A9F2200A31590E3A">
    <w:name w:val="8A4CA997E4644472A9F2200A31590E3A"/>
  </w:style>
  <w:style w:type="paragraph" w:customStyle="1" w:styleId="8012F4642E4D4C0C8F976DB8EDC7FBC2">
    <w:name w:val="8012F4642E4D4C0C8F976DB8EDC7FBC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AAA4AF63CF94D569D45F70808AC41CA">
    <w:name w:val="7AAA4AF63CF94D569D45F70808AC41CA"/>
  </w:style>
  <w:style w:type="paragraph" w:customStyle="1" w:styleId="CEFEF1D646204C48B4CD77E27441FB8B">
    <w:name w:val="CEFEF1D646204C48B4CD77E27441FB8B"/>
  </w:style>
  <w:style w:type="paragraph" w:customStyle="1" w:styleId="89CE5AC8D4A84F1AAB123821609543A6">
    <w:name w:val="89CE5AC8D4A84F1AAB123821609543A6"/>
  </w:style>
  <w:style w:type="paragraph" w:customStyle="1" w:styleId="0BF581C3ABC44B4B8CB011E6E556E20C">
    <w:name w:val="0BF581C3ABC44B4B8CB011E6E556E20C"/>
  </w:style>
  <w:style w:type="paragraph" w:customStyle="1" w:styleId="EBFF1D5009334D168B6B2BFF7E0FBBDA">
    <w:name w:val="EBFF1D5009334D168B6B2BFF7E0FBBDA"/>
  </w:style>
  <w:style w:type="paragraph" w:customStyle="1" w:styleId="B867E0EC3B834C9D8019FFE0F2B98D48">
    <w:name w:val="B867E0EC3B834C9D8019FFE0F2B98D48"/>
  </w:style>
  <w:style w:type="paragraph" w:customStyle="1" w:styleId="C3E94EEADC914963BC843D0BD5EDF426">
    <w:name w:val="C3E94EEADC914963BC843D0BD5EDF426"/>
  </w:style>
  <w:style w:type="paragraph" w:customStyle="1" w:styleId="B24178C620D346449051B8656E44F33F">
    <w:name w:val="B24178C620D346449051B8656E44F33F"/>
  </w:style>
  <w:style w:type="paragraph" w:customStyle="1" w:styleId="FB47ECF8EB7A4D87BB9512ABE2B50786">
    <w:name w:val="FB47ECF8EB7A4D87BB9512ABE2B50786"/>
  </w:style>
  <w:style w:type="paragraph" w:customStyle="1" w:styleId="25CF7E84B3A94863B0E5EE01E4192517">
    <w:name w:val="25CF7E84B3A94863B0E5EE01E4192517"/>
  </w:style>
  <w:style w:type="paragraph" w:customStyle="1" w:styleId="52A653C308E64BC595B8A3354DDBD7B2">
    <w:name w:val="52A653C308E64BC595B8A3354DDBD7B2"/>
  </w:style>
  <w:style w:type="paragraph" w:customStyle="1" w:styleId="E22E4497D52C444B8425C4491BDC54C8">
    <w:name w:val="E22E4497D52C444B8425C4491BDC54C8"/>
  </w:style>
  <w:style w:type="paragraph" w:customStyle="1" w:styleId="DC294FF125624494859AF440E37A45B9">
    <w:name w:val="DC294FF125624494859AF440E37A45B9"/>
  </w:style>
  <w:style w:type="paragraph" w:customStyle="1" w:styleId="CD6E78B10EA242508D74DA73DE5CD7C0">
    <w:name w:val="CD6E78B10EA242508D74DA73DE5CD7C0"/>
  </w:style>
  <w:style w:type="paragraph" w:customStyle="1" w:styleId="B68D3B80671949458A0C210787C9D661">
    <w:name w:val="B68D3B80671949458A0C210787C9D661"/>
  </w:style>
  <w:style w:type="paragraph" w:customStyle="1" w:styleId="17E73CDC12114292BF06C14BBEBD9158">
    <w:name w:val="17E73CDC12114292BF06C14BBEBD9158"/>
  </w:style>
  <w:style w:type="paragraph" w:customStyle="1" w:styleId="24FBD2DDB3A54ABD980DC6A48E927341">
    <w:name w:val="24FBD2DDB3A54ABD980DC6A48E927341"/>
  </w:style>
  <w:style w:type="paragraph" w:customStyle="1" w:styleId="AB6E264AF70F4C438D03C237E7164710">
    <w:name w:val="AB6E264AF70F4C438D03C237E7164710"/>
  </w:style>
  <w:style w:type="paragraph" w:customStyle="1" w:styleId="D1BE5D727A8B47E78F9C9E0EB7178D16">
    <w:name w:val="D1BE5D727A8B47E78F9C9E0EB7178D16"/>
  </w:style>
  <w:style w:type="paragraph" w:customStyle="1" w:styleId="C9C6F2DC884E49ADA1E5FB50801A76A9">
    <w:name w:val="C9C6F2DC884E49ADA1E5FB50801A76A9"/>
  </w:style>
  <w:style w:type="paragraph" w:customStyle="1" w:styleId="237DEF0D8BDB4688A58BB5067D6053C0">
    <w:name w:val="237DEF0D8BDB4688A58BB5067D6053C0"/>
  </w:style>
  <w:style w:type="paragraph" w:customStyle="1" w:styleId="8E1738321FEC4548A86FBBF3DABD3B89">
    <w:name w:val="8E1738321FEC4548A86FBBF3DABD3B89"/>
  </w:style>
  <w:style w:type="paragraph" w:customStyle="1" w:styleId="B6152A21F73F412F836F4D4B7ABB6867">
    <w:name w:val="B6152A21F73F412F836F4D4B7ABB6867"/>
  </w:style>
  <w:style w:type="paragraph" w:customStyle="1" w:styleId="EEB499E60FA349499B062669A9B18ED2">
    <w:name w:val="EEB499E60FA349499B062669A9B18ED2"/>
  </w:style>
  <w:style w:type="paragraph" w:customStyle="1" w:styleId="58FFAD42C61C468FAE92E1AAD7CD6E1D">
    <w:name w:val="58FFAD42C61C468FAE92E1AAD7CD6E1D"/>
  </w:style>
  <w:style w:type="paragraph" w:customStyle="1" w:styleId="E6F0FE780FD9474B8466C71D9FA01AA3">
    <w:name w:val="E6F0FE780FD9474B8466C71D9FA01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HAYAT</dc:creator>
  <cp:keywords/>
  <dc:description/>
  <cp:lastModifiedBy>S M HAYAT</cp:lastModifiedBy>
  <cp:revision>10</cp:revision>
  <dcterms:created xsi:type="dcterms:W3CDTF">2019-11-08T14:25:00Z</dcterms:created>
  <dcterms:modified xsi:type="dcterms:W3CDTF">2019-12-31T09:07:00Z</dcterms:modified>
  <cp:category/>
</cp:coreProperties>
</file>